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395"/>
        <w:gridCol w:w="5395"/>
      </w:tblGrid>
      <w:tr w:rsidR="001D78B9" w14:paraId="5A72DC53" w14:textId="77777777" w:rsidTr="00216DB3">
        <w:trPr>
          <w:trHeight w:val="1605"/>
        </w:trPr>
        <w:tc>
          <w:tcPr>
            <w:tcW w:w="10790" w:type="dxa"/>
            <w:gridSpan w:val="2"/>
            <w:vAlign w:val="center"/>
          </w:tcPr>
          <w:p w14:paraId="69E03C36" w14:textId="4E787B4E" w:rsidR="001D78B9" w:rsidRPr="00107996" w:rsidRDefault="00E03A89" w:rsidP="00107996">
            <w:pPr>
              <w:pStyle w:val="Heading1"/>
              <w:jc w:val="center"/>
              <w:rPr>
                <w:sz w:val="64"/>
                <w:szCs w:val="64"/>
              </w:rPr>
            </w:pPr>
            <w:r w:rsidRPr="00107996">
              <w:rPr>
                <w:sz w:val="64"/>
                <w:szCs w:val="64"/>
              </w:rPr>
              <w:t>Teachable ML</w:t>
            </w:r>
            <w:r w:rsidR="00107996" w:rsidRPr="00107996">
              <w:rPr>
                <w:sz w:val="64"/>
                <w:szCs w:val="64"/>
              </w:rPr>
              <w:t xml:space="preserve"> in Retrospect</w:t>
            </w:r>
          </w:p>
        </w:tc>
      </w:tr>
      <w:tr w:rsidR="00637B83" w14:paraId="2C6819B1" w14:textId="77777777" w:rsidTr="00216DB3">
        <w:trPr>
          <w:trHeight w:val="11259"/>
        </w:trPr>
        <w:tc>
          <w:tcPr>
            <w:tcW w:w="10790" w:type="dxa"/>
            <w:gridSpan w:val="2"/>
            <w:vAlign w:val="center"/>
          </w:tcPr>
          <w:p w14:paraId="037B4DE6" w14:textId="77777777" w:rsidR="00637B83" w:rsidRDefault="00637B83" w:rsidP="00216DB3">
            <w:pPr>
              <w:jc w:val="center"/>
            </w:pPr>
            <w:r w:rsidRPr="00875863">
              <w:rPr>
                <w:noProof/>
                <w:lang w:eastAsia="en-AU"/>
              </w:rPr>
              <mc:AlternateContent>
                <mc:Choice Requires="wps">
                  <w:drawing>
                    <wp:inline distT="0" distB="0" distL="0" distR="0" wp14:anchorId="32B539F1" wp14:editId="435D8506">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617222B1" id="Shape"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14:paraId="728B1F52" w14:textId="77777777" w:rsidTr="00216DB3">
        <w:trPr>
          <w:trHeight w:val="1004"/>
        </w:trPr>
        <w:tc>
          <w:tcPr>
            <w:tcW w:w="5395" w:type="dxa"/>
            <w:vAlign w:val="center"/>
          </w:tcPr>
          <w:p w14:paraId="30AE6A6D" w14:textId="5EA02A93" w:rsidR="00637B83" w:rsidRDefault="00E03A89" w:rsidP="00216DB3">
            <w:pPr>
              <w:pStyle w:val="Heading2"/>
            </w:pPr>
            <w:r>
              <w:t>16/01/2023</w:t>
            </w:r>
          </w:p>
          <w:p w14:paraId="2E35AA3F" w14:textId="3C481721" w:rsidR="00A81248" w:rsidRDefault="00E03A89" w:rsidP="00216DB3">
            <w:pPr>
              <w:pStyle w:val="Heading2"/>
            </w:pPr>
            <w:r>
              <w:t>Data Challenge</w:t>
            </w:r>
          </w:p>
        </w:tc>
        <w:tc>
          <w:tcPr>
            <w:tcW w:w="5395" w:type="dxa"/>
            <w:vAlign w:val="center"/>
          </w:tcPr>
          <w:p w14:paraId="5BD0F3C6" w14:textId="66496F81" w:rsidR="00637B83" w:rsidRDefault="00E03A89" w:rsidP="00216DB3">
            <w:pPr>
              <w:pStyle w:val="Heading2"/>
            </w:pPr>
            <w:r>
              <w:t xml:space="preserve">Mateusz </w:t>
            </w:r>
            <w:proofErr w:type="spellStart"/>
            <w:r>
              <w:t>Mierzjek</w:t>
            </w:r>
            <w:proofErr w:type="spellEnd"/>
          </w:p>
          <w:p w14:paraId="7A24D84E" w14:textId="419C3DB8" w:rsidR="00A81248" w:rsidRDefault="00E03A89" w:rsidP="00216DB3">
            <w:pPr>
              <w:pStyle w:val="Heading2"/>
            </w:pPr>
            <w:r>
              <w:t xml:space="preserve">Simona </w:t>
            </w:r>
            <w:proofErr w:type="spellStart"/>
            <w:r>
              <w:t>Orzan</w:t>
            </w:r>
            <w:proofErr w:type="spellEnd"/>
            <w:r>
              <w:t xml:space="preserve"> &amp; Qin Zhao</w:t>
            </w:r>
          </w:p>
        </w:tc>
      </w:tr>
    </w:tbl>
    <w:p w14:paraId="5E3D77B6" w14:textId="77777777" w:rsidR="000C4ED1" w:rsidRDefault="000C4ED1" w:rsidP="005A2DF7"/>
    <w:p w14:paraId="772662BF" w14:textId="77777777" w:rsidR="000F0731" w:rsidRDefault="00036DC3" w:rsidP="005A2DF7">
      <w:r>
        <w:rPr>
          <w:noProof/>
        </w:rPr>
        <w:lastRenderedPageBreak/>
        <mc:AlternateContent>
          <mc:Choice Requires="wpg">
            <w:drawing>
              <wp:anchor distT="0" distB="0" distL="114300" distR="114300" simplePos="0" relativeHeight="251669504" behindDoc="1" locked="0" layoutInCell="1" allowOverlap="1" wp14:anchorId="637E0388" wp14:editId="745A69EB">
                <wp:simplePos x="0" y="0"/>
                <wp:positionH relativeFrom="column">
                  <wp:posOffset>33020</wp:posOffset>
                </wp:positionH>
                <wp:positionV relativeFrom="paragraph">
                  <wp:posOffset>76835</wp:posOffset>
                </wp:positionV>
                <wp:extent cx="6791960" cy="8465820"/>
                <wp:effectExtent l="0" t="0" r="889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91960" cy="8465820"/>
                          <a:chOff x="0" y="0"/>
                          <a:chExt cx="6791961" cy="8465820"/>
                        </a:xfrm>
                      </wpg:grpSpPr>
                      <wps:wsp>
                        <wps:cNvPr id="20" name="Shape"/>
                        <wps:cNvSpPr/>
                        <wps:spPr>
                          <a:xfrm>
                            <a:off x="0" y="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Shape"/>
                        <wps:cNvSpPr/>
                        <wps:spPr>
                          <a:xfrm rot="10800000">
                            <a:off x="3291840" y="492252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anchor>
            </w:drawing>
          </mc:Choice>
          <mc:Fallback>
            <w:pict>
              <v:group w14:anchorId="59F20926" id="Group 6" o:spid="_x0000_s1026" alt="&quot;&quot;" style="position:absolute;margin-left:2.6pt;margin-top:6.05pt;width:534.8pt;height:666.6pt;z-index:-251646976" coordsize="67919,8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">
                <v:shape id="Shape" o:spid="_x0000_s1027" style="position:absolute;width:35001;height:3543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shape id="Shape" o:spid="_x0000_s1028" style="position:absolute;left:32918;top:49225;width:35001;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group>
            </w:pict>
          </mc:Fallback>
        </mc:AlternateContent>
      </w:r>
    </w:p>
    <w:tbl>
      <w:tblPr>
        <w:tblW w:w="10773" w:type="dxa"/>
        <w:tblLayout w:type="fixed"/>
        <w:tblLook w:val="04A0" w:firstRow="1" w:lastRow="0" w:firstColumn="1" w:lastColumn="0" w:noHBand="0" w:noVBand="1"/>
      </w:tblPr>
      <w:tblGrid>
        <w:gridCol w:w="426"/>
        <w:gridCol w:w="4961"/>
        <w:gridCol w:w="4961"/>
        <w:gridCol w:w="425"/>
      </w:tblGrid>
      <w:tr w:rsidR="001205A1" w14:paraId="4E53E492" w14:textId="77777777" w:rsidTr="00036DC3">
        <w:trPr>
          <w:trHeight w:val="396"/>
        </w:trPr>
        <w:tc>
          <w:tcPr>
            <w:tcW w:w="426" w:type="dxa"/>
          </w:tcPr>
          <w:p w14:paraId="16A72D3B" w14:textId="77777777" w:rsidR="00A81248" w:rsidRDefault="00A81248" w:rsidP="00216DB3">
            <w:pPr>
              <w:pStyle w:val="Text"/>
            </w:pPr>
          </w:p>
        </w:tc>
        <w:tc>
          <w:tcPr>
            <w:tcW w:w="4961" w:type="dxa"/>
          </w:tcPr>
          <w:p w14:paraId="267EDD05" w14:textId="77777777" w:rsidR="00A81248" w:rsidRDefault="00A81248" w:rsidP="00216DB3">
            <w:pPr>
              <w:pStyle w:val="Text"/>
            </w:pPr>
          </w:p>
        </w:tc>
        <w:tc>
          <w:tcPr>
            <w:tcW w:w="4961" w:type="dxa"/>
          </w:tcPr>
          <w:p w14:paraId="6BF1BF36" w14:textId="77777777" w:rsidR="00A81248" w:rsidRDefault="00A81248" w:rsidP="00216DB3">
            <w:pPr>
              <w:pStyle w:val="Text"/>
            </w:pPr>
          </w:p>
        </w:tc>
        <w:tc>
          <w:tcPr>
            <w:tcW w:w="425" w:type="dxa"/>
          </w:tcPr>
          <w:p w14:paraId="344175E0" w14:textId="77777777" w:rsidR="00A81248" w:rsidRDefault="00A81248" w:rsidP="00216DB3">
            <w:pPr>
              <w:pStyle w:val="Text"/>
            </w:pPr>
          </w:p>
        </w:tc>
      </w:tr>
      <w:tr w:rsidR="001205A1" w14:paraId="133C2BA3" w14:textId="77777777" w:rsidTr="00216DB3">
        <w:trPr>
          <w:trHeight w:val="5274"/>
        </w:trPr>
        <w:tc>
          <w:tcPr>
            <w:tcW w:w="426" w:type="dxa"/>
          </w:tcPr>
          <w:p w14:paraId="037498D9" w14:textId="77777777" w:rsidR="001205A1" w:rsidRDefault="001205A1" w:rsidP="005A2DF7"/>
        </w:tc>
        <w:tc>
          <w:tcPr>
            <w:tcW w:w="9922" w:type="dxa"/>
            <w:gridSpan w:val="2"/>
            <w:tcBorders>
              <w:bottom w:val="single" w:sz="18" w:space="0" w:color="26414C" w:themeColor="accent5" w:themeShade="40"/>
            </w:tcBorders>
            <w:shd w:val="clear" w:color="auto" w:fill="FFFFFF" w:themeFill="background1"/>
          </w:tcPr>
          <w:p w14:paraId="2B186E36" w14:textId="5EB6413D" w:rsidR="001205A1" w:rsidRDefault="00E03A89" w:rsidP="005A2DF7">
            <w:pPr>
              <w:pStyle w:val="Heading3"/>
            </w:pPr>
            <w:r>
              <w:t>In Short</w:t>
            </w:r>
          </w:p>
          <w:p w14:paraId="6348DBFE" w14:textId="77777777" w:rsidR="001205A1" w:rsidRDefault="001205A1" w:rsidP="005F4A20"/>
          <w:p w14:paraId="08301E94" w14:textId="77777777" w:rsidR="00E03A89" w:rsidRDefault="00E03A89" w:rsidP="000F0731">
            <w:pPr>
              <w:pStyle w:val="Heading4"/>
              <w:rPr>
                <w:rFonts w:cstheme="minorHAnsi"/>
                <w:szCs w:val="30"/>
              </w:rPr>
            </w:pPr>
            <w:r w:rsidRPr="00E03A89">
              <w:rPr>
                <w:rFonts w:cstheme="minorHAnsi"/>
                <w:szCs w:val="30"/>
              </w:rPr>
              <w:t xml:space="preserve">Teachable machine learning is a rapidly growing field that seeks to make the process of training machine learning models more accessible to non-experts. </w:t>
            </w:r>
            <w:r w:rsidRPr="00E03A89">
              <w:rPr>
                <w:rFonts w:cstheme="minorHAnsi"/>
                <w:szCs w:val="30"/>
              </w:rPr>
              <w:t>Using</w:t>
            </w:r>
            <w:r w:rsidRPr="00E03A89">
              <w:rPr>
                <w:rFonts w:cstheme="minorHAnsi"/>
                <w:szCs w:val="30"/>
              </w:rPr>
              <w:t xml:space="preserve"> user-friendly interfaces and intuitive algorithms, teachable machine learning allows individuals with little or no programming experience to train their own machine learning models to perform specific tasks. </w:t>
            </w:r>
          </w:p>
          <w:p w14:paraId="7C3D4E5D" w14:textId="77777777" w:rsidR="00E03A89" w:rsidRDefault="00E03A89" w:rsidP="000F0731">
            <w:pPr>
              <w:pStyle w:val="Heading4"/>
              <w:rPr>
                <w:rFonts w:cstheme="minorHAnsi"/>
                <w:szCs w:val="30"/>
              </w:rPr>
            </w:pPr>
          </w:p>
          <w:p w14:paraId="044039DE" w14:textId="7A7C10FC" w:rsidR="001205A1" w:rsidRPr="00E03A89" w:rsidRDefault="00E03A89" w:rsidP="000F0731">
            <w:pPr>
              <w:pStyle w:val="Heading4"/>
              <w:rPr>
                <w:szCs w:val="30"/>
              </w:rPr>
            </w:pPr>
            <w:r w:rsidRPr="00E03A89">
              <w:rPr>
                <w:rFonts w:cstheme="minorHAnsi"/>
                <w:szCs w:val="30"/>
              </w:rPr>
              <w:t xml:space="preserve">This ability to democratize the process of training machine learning models has the potential to greatly expand the number of people who can use and benefit from this powerful technology. </w:t>
            </w:r>
            <w:r>
              <w:rPr>
                <w:rFonts w:cstheme="minorHAnsi"/>
                <w:szCs w:val="30"/>
              </w:rPr>
              <w:t xml:space="preserve">This final report serves as a </w:t>
            </w:r>
            <w:r w:rsidR="00107996">
              <w:rPr>
                <w:rFonts w:cstheme="minorHAnsi"/>
                <w:szCs w:val="30"/>
              </w:rPr>
              <w:t>mini overview</w:t>
            </w:r>
            <w:r>
              <w:rPr>
                <w:rFonts w:cstheme="minorHAnsi"/>
                <w:szCs w:val="30"/>
              </w:rPr>
              <w:t xml:space="preserve"> of the whole project</w:t>
            </w:r>
            <w:r w:rsidRPr="00E03A89">
              <w:rPr>
                <w:rFonts w:cstheme="minorHAnsi"/>
                <w:szCs w:val="30"/>
              </w:rPr>
              <w:t>.</w:t>
            </w:r>
          </w:p>
        </w:tc>
        <w:tc>
          <w:tcPr>
            <w:tcW w:w="425" w:type="dxa"/>
          </w:tcPr>
          <w:p w14:paraId="2EF8A0C3" w14:textId="77777777" w:rsidR="001205A1" w:rsidRDefault="001205A1" w:rsidP="005A2DF7"/>
        </w:tc>
      </w:tr>
      <w:tr w:rsidR="00637B83" w14:paraId="1A8E9C12" w14:textId="77777777" w:rsidTr="00216DB3">
        <w:trPr>
          <w:trHeight w:val="383"/>
        </w:trPr>
        <w:tc>
          <w:tcPr>
            <w:tcW w:w="426" w:type="dxa"/>
          </w:tcPr>
          <w:p w14:paraId="0662DB0B" w14:textId="77777777" w:rsidR="00637B83" w:rsidRDefault="00637B83" w:rsidP="005A2DF7"/>
        </w:tc>
        <w:tc>
          <w:tcPr>
            <w:tcW w:w="9922" w:type="dxa"/>
            <w:gridSpan w:val="2"/>
            <w:tcBorders>
              <w:top w:val="single" w:sz="18" w:space="0" w:color="26414C" w:themeColor="accent5" w:themeShade="40"/>
            </w:tcBorders>
            <w:shd w:val="clear" w:color="auto" w:fill="FFFFFF" w:themeFill="background1"/>
          </w:tcPr>
          <w:p w14:paraId="1979EBC5" w14:textId="212A3DF5" w:rsidR="00637B83" w:rsidRPr="00637B83" w:rsidRDefault="00107996" w:rsidP="000F0731">
            <w:pPr>
              <w:pStyle w:val="Heading5"/>
            </w:pPr>
            <w:r>
              <w:t>Diving Deep</w:t>
            </w:r>
          </w:p>
        </w:tc>
        <w:tc>
          <w:tcPr>
            <w:tcW w:w="425" w:type="dxa"/>
          </w:tcPr>
          <w:p w14:paraId="7556B5F0" w14:textId="77777777" w:rsidR="00637B83" w:rsidRDefault="00637B83" w:rsidP="005A2DF7"/>
        </w:tc>
      </w:tr>
      <w:tr w:rsidR="001205A1" w14:paraId="0466B7C0" w14:textId="77777777" w:rsidTr="00036DC3">
        <w:trPr>
          <w:trHeight w:val="6948"/>
        </w:trPr>
        <w:tc>
          <w:tcPr>
            <w:tcW w:w="426" w:type="dxa"/>
          </w:tcPr>
          <w:p w14:paraId="6C0616F5" w14:textId="77777777" w:rsidR="00A81248" w:rsidRDefault="00A81248" w:rsidP="005A2DF7"/>
        </w:tc>
        <w:tc>
          <w:tcPr>
            <w:tcW w:w="4961" w:type="dxa"/>
            <w:shd w:val="clear" w:color="auto" w:fill="FFFFFF" w:themeFill="background1"/>
          </w:tcPr>
          <w:p w14:paraId="0352F7E7" w14:textId="7147E668" w:rsidR="006F7A46" w:rsidRDefault="00107996" w:rsidP="00107996">
            <w:pPr>
              <w:pStyle w:val="Text"/>
            </w:pPr>
            <w:r>
              <w:t xml:space="preserve">Without any previous knowledge on this subject, I chose the topic of reinforcement learning because games playing themselves always fascinated me. While it looks simple on one hand, it quickly became extremely complicated. All the way up to the point that I had to retire from using </w:t>
            </w:r>
            <w:r w:rsidR="006F7A46">
              <w:t>Windows and</w:t>
            </w:r>
            <w:r>
              <w:t xml:space="preserve"> enter the world of Linux. </w:t>
            </w:r>
          </w:p>
          <w:p w14:paraId="6E5F2362" w14:textId="77777777" w:rsidR="005C7BE6" w:rsidRDefault="005C7BE6" w:rsidP="00107996">
            <w:pPr>
              <w:pStyle w:val="Text"/>
            </w:pPr>
          </w:p>
          <w:p w14:paraId="13576310" w14:textId="05371DC8" w:rsidR="00107996" w:rsidRPr="001205A1" w:rsidRDefault="00107996" w:rsidP="00107996">
            <w:pPr>
              <w:pStyle w:val="Text"/>
            </w:pPr>
            <w:r>
              <w:t>It all started out relatively easy, experimenting with the gym library and training my first model. Quickly I came to the realization that</w:t>
            </w:r>
            <w:r w:rsidR="006F7A46">
              <w:t xml:space="preserve"> this is going to take more than just research. I started building my own library to perform the task at hand. I wanted to be able to train and run algorithm for various environments easily.</w:t>
            </w:r>
          </w:p>
        </w:tc>
        <w:tc>
          <w:tcPr>
            <w:tcW w:w="4961" w:type="dxa"/>
            <w:shd w:val="clear" w:color="auto" w:fill="FFFFFF" w:themeFill="background1"/>
          </w:tcPr>
          <w:p w14:paraId="7B4FC8DD" w14:textId="3113B524" w:rsidR="00A81248" w:rsidRDefault="005C7BE6" w:rsidP="005C7BE6">
            <w:pPr>
              <w:pStyle w:val="Text"/>
            </w:pPr>
            <w:r>
              <w:t xml:space="preserve">My journey into researching the various models was an interesting task, which took up much time. I resorted to selecting a smaller number of working models but focus on the environment implementation. </w:t>
            </w:r>
          </w:p>
          <w:p w14:paraId="4435F46F" w14:textId="77777777" w:rsidR="005C7BE6" w:rsidRDefault="005C7BE6" w:rsidP="005C7BE6">
            <w:pPr>
              <w:pStyle w:val="Text"/>
            </w:pPr>
          </w:p>
          <w:p w14:paraId="71EAC0B9" w14:textId="77777777" w:rsidR="005C7BE6" w:rsidRDefault="005C7BE6" w:rsidP="005C7BE6">
            <w:pPr>
              <w:pStyle w:val="Text"/>
            </w:pPr>
            <w:r>
              <w:t>This proved to be a difficult task too, the environments required many libraries. And many of these libraries were not working properly. Requiring me to rewrite them myself from stack trace information.</w:t>
            </w:r>
          </w:p>
          <w:p w14:paraId="056E82E5" w14:textId="77777777" w:rsidR="005C7BE6" w:rsidRDefault="005C7BE6" w:rsidP="005C7BE6">
            <w:pPr>
              <w:pStyle w:val="Text"/>
            </w:pPr>
          </w:p>
          <w:p w14:paraId="6E7B94D4" w14:textId="2C13C144" w:rsidR="005C7BE6" w:rsidRPr="00637B83" w:rsidRDefault="005C7BE6" w:rsidP="005C7BE6">
            <w:pPr>
              <w:pStyle w:val="Text"/>
            </w:pPr>
            <w:r>
              <w:t>In total the first 4 weeks of the challenge were spent on defining a proper baseline of knowledge within the field, which has been documented in the Project Document. The remainder of the project involved creating the various interfaces and training loops for environments. Lastly a small part has been dedicated to creating the Demo application, which shows off the trained environments.</w:t>
            </w:r>
          </w:p>
        </w:tc>
        <w:tc>
          <w:tcPr>
            <w:tcW w:w="425" w:type="dxa"/>
          </w:tcPr>
          <w:p w14:paraId="160978A9" w14:textId="77777777" w:rsidR="00A81248" w:rsidRDefault="00A81248" w:rsidP="005A2DF7"/>
        </w:tc>
      </w:tr>
    </w:tbl>
    <w:p w14:paraId="73A3F7BF" w14:textId="77777777" w:rsidR="00E61F1F" w:rsidRDefault="00E61F1F"/>
    <w:tbl>
      <w:tblPr>
        <w:tblW w:w="10773" w:type="dxa"/>
        <w:tblLayout w:type="fixed"/>
        <w:tblLook w:val="0600" w:firstRow="0" w:lastRow="0" w:firstColumn="0" w:lastColumn="0" w:noHBand="1" w:noVBand="1"/>
      </w:tblPr>
      <w:tblGrid>
        <w:gridCol w:w="426"/>
        <w:gridCol w:w="4961"/>
        <w:gridCol w:w="4961"/>
        <w:gridCol w:w="425"/>
      </w:tblGrid>
      <w:tr w:rsidR="0031055C" w14:paraId="4944A965" w14:textId="77777777" w:rsidTr="00216DB3">
        <w:trPr>
          <w:trHeight w:val="410"/>
        </w:trPr>
        <w:tc>
          <w:tcPr>
            <w:tcW w:w="426" w:type="dxa"/>
            <w:shd w:val="clear" w:color="auto" w:fill="FFFFFF" w:themeFill="background1"/>
          </w:tcPr>
          <w:p w14:paraId="746440A9" w14:textId="77777777" w:rsidR="0031055C" w:rsidRDefault="002B6593" w:rsidP="005F4A20">
            <w:r w:rsidRPr="002B6593">
              <w:rPr>
                <w:noProof/>
                <w:lang w:val="en-AU" w:eastAsia="en-AU"/>
              </w:rPr>
              <w:lastRenderedPageBreak/>
              <mc:AlternateContent>
                <mc:Choice Requires="wps">
                  <w:drawing>
                    <wp:anchor distT="0" distB="0" distL="114300" distR="114300" simplePos="0" relativeHeight="251659263" behindDoc="1" locked="0" layoutInCell="1" allowOverlap="1" wp14:anchorId="4B9E63B1" wp14:editId="166358F1">
                      <wp:simplePos x="0" y="0"/>
                      <wp:positionH relativeFrom="column">
                        <wp:posOffset>-528955</wp:posOffset>
                      </wp:positionH>
                      <wp:positionV relativeFrom="paragraph">
                        <wp:posOffset>-596900</wp:posOffset>
                      </wp:positionV>
                      <wp:extent cx="7773671" cy="10060941"/>
                      <wp:effectExtent l="0" t="0" r="0" b="0"/>
                      <wp:wrapNone/>
                      <wp:docPr id="2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1" cy="10060941"/>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1E5F2CAC" id="Shape" o:spid="_x0000_s1026" alt="&quot;&quot;" style="position:absolute;margin-left:-41.65pt;margin-top:-47pt;width:612.1pt;height:792.2pt;z-index:-251657217;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6,5030471;3886836,5030471;3886836,5030471;3886836,5030471" o:connectangles="0,90,180,270"/>
                    </v:shape>
                  </w:pict>
                </mc:Fallback>
              </mc:AlternateContent>
            </w:r>
          </w:p>
        </w:tc>
        <w:tc>
          <w:tcPr>
            <w:tcW w:w="4961" w:type="dxa"/>
            <w:shd w:val="clear" w:color="auto" w:fill="FFFFFF" w:themeFill="background1"/>
          </w:tcPr>
          <w:p w14:paraId="45119159" w14:textId="77777777" w:rsidR="0031055C" w:rsidRDefault="0031055C" w:rsidP="005F4A20"/>
        </w:tc>
        <w:tc>
          <w:tcPr>
            <w:tcW w:w="4961" w:type="dxa"/>
            <w:shd w:val="clear" w:color="auto" w:fill="FFFFFF" w:themeFill="background1"/>
          </w:tcPr>
          <w:p w14:paraId="4E01EA35" w14:textId="77777777" w:rsidR="0031055C" w:rsidRDefault="0031055C" w:rsidP="005F4A20"/>
        </w:tc>
        <w:tc>
          <w:tcPr>
            <w:tcW w:w="425" w:type="dxa"/>
            <w:shd w:val="clear" w:color="auto" w:fill="FFFFFF" w:themeFill="background1"/>
          </w:tcPr>
          <w:p w14:paraId="3A82DC27" w14:textId="77777777" w:rsidR="0031055C" w:rsidRDefault="0031055C" w:rsidP="005F4A20"/>
        </w:tc>
      </w:tr>
      <w:tr w:rsidR="0031055C" w14:paraId="61991B89" w14:textId="77777777" w:rsidTr="00A8064E">
        <w:trPr>
          <w:trHeight w:val="7290"/>
        </w:trPr>
        <w:tc>
          <w:tcPr>
            <w:tcW w:w="426" w:type="dxa"/>
            <w:shd w:val="clear" w:color="auto" w:fill="FFFFFF" w:themeFill="background1"/>
          </w:tcPr>
          <w:p w14:paraId="6A2370BD" w14:textId="77777777" w:rsidR="0031055C" w:rsidRDefault="0031055C" w:rsidP="005A2DF7"/>
        </w:tc>
        <w:tc>
          <w:tcPr>
            <w:tcW w:w="4961" w:type="dxa"/>
            <w:tcBorders>
              <w:bottom w:val="single" w:sz="18" w:space="0" w:color="FF1571" w:themeColor="accent2"/>
            </w:tcBorders>
            <w:shd w:val="clear" w:color="auto" w:fill="FFFFFF" w:themeFill="background1"/>
          </w:tcPr>
          <w:p w14:paraId="6CA8F5D3" w14:textId="47376605" w:rsidR="002B6593" w:rsidRDefault="00F87619" w:rsidP="005A2DF7">
            <w:pPr>
              <w:pStyle w:val="Heading3"/>
            </w:pPr>
            <w:r>
              <w:t>Results</w:t>
            </w:r>
          </w:p>
          <w:p w14:paraId="6DABFC6A" w14:textId="6B017D05" w:rsidR="0031055C" w:rsidRDefault="00FF18B4" w:rsidP="005A2DF7">
            <w:pPr>
              <w:pStyle w:val="Text"/>
            </w:pPr>
            <w:r>
              <w:t>The results are satisfying to look at that’s for sure. Many environments could be trained with the a2c algorithm, this delivered pretty good results. But the more sophisticated models could improve largely on the results.</w:t>
            </w:r>
          </w:p>
          <w:p w14:paraId="6FC7AE98" w14:textId="33262726" w:rsidR="00FF18B4" w:rsidRDefault="00FF18B4" w:rsidP="005A2DF7">
            <w:pPr>
              <w:pStyle w:val="Text"/>
            </w:pPr>
          </w:p>
          <w:p w14:paraId="79FF6EA2" w14:textId="7BDC4B22" w:rsidR="002B6593" w:rsidRDefault="00FF18B4" w:rsidP="005A2DF7">
            <w:pPr>
              <w:pStyle w:val="Text"/>
            </w:pPr>
            <w:r>
              <w:t>The final product delivered is a full CLI implementation of training, evaluating, and enjoying RL models, research documentation on the topic of RL and code.</w:t>
            </w:r>
          </w:p>
          <w:p w14:paraId="57442E11" w14:textId="6C002F62" w:rsidR="002B6593" w:rsidRDefault="00FF18B4" w:rsidP="005A2DF7">
            <w:pPr>
              <w:pStyle w:val="Heading3"/>
            </w:pPr>
            <w:r>
              <w:t>Conclusion</w:t>
            </w:r>
          </w:p>
          <w:p w14:paraId="67EDF89A" w14:textId="62D6991A" w:rsidR="002B6593" w:rsidRPr="001205A1" w:rsidRDefault="00FF18B4" w:rsidP="005D557C">
            <w:pPr>
              <w:pStyle w:val="Text"/>
            </w:pPr>
            <w:r>
              <w:t>Sadly, it is obvious that a large part of my intended project is missing. Where is the teachable part? It proved to be a tough job to gather all the required knowledge and resources to manually create an app like this. The basis of the project is now set. Models and environments have been implemented. All that is left is creating a nice UI, which takes a long time.</w:t>
            </w:r>
          </w:p>
        </w:tc>
        <w:tc>
          <w:tcPr>
            <w:tcW w:w="4961" w:type="dxa"/>
            <w:tcBorders>
              <w:bottom w:val="single" w:sz="18" w:space="0" w:color="FF1571" w:themeColor="accent2"/>
            </w:tcBorders>
            <w:shd w:val="clear" w:color="auto" w:fill="FFFFFF" w:themeFill="background1"/>
          </w:tcPr>
          <w:p w14:paraId="0E26F544" w14:textId="77777777" w:rsidR="00E80C81" w:rsidRDefault="00FF18B4" w:rsidP="00FF18B4">
            <w:pPr>
              <w:pStyle w:val="Text"/>
            </w:pPr>
            <w:r>
              <w:t>My personal development goals are to strive towards technical ML improvement. And I do not see UX/UI design being an important piece in that.</w:t>
            </w:r>
            <w:r w:rsidR="00E80C81">
              <w:t xml:space="preserve"> </w:t>
            </w:r>
          </w:p>
          <w:p w14:paraId="0437F5EE" w14:textId="77777777" w:rsidR="00E80C81" w:rsidRDefault="00E80C81" w:rsidP="00FF18B4">
            <w:pPr>
              <w:pStyle w:val="Text"/>
            </w:pPr>
          </w:p>
          <w:p w14:paraId="7147958A" w14:textId="57DB3447" w:rsidR="0031055C" w:rsidRDefault="00E80C81" w:rsidP="00FF18B4">
            <w:pPr>
              <w:pStyle w:val="Text"/>
            </w:pPr>
            <w:r>
              <w:t xml:space="preserve">Training RL models and learning how to interface with python libraries like Gym, </w:t>
            </w:r>
            <w:proofErr w:type="spellStart"/>
            <w:r>
              <w:t>PyTorch</w:t>
            </w:r>
            <w:proofErr w:type="spellEnd"/>
            <w:r>
              <w:t xml:space="preserve">, OpenCV and an OS like Linux have taught </w:t>
            </w:r>
            <w:r w:rsidR="00D06A3E">
              <w:t>me how to overcome issues and bugs which I have never experienced before</w:t>
            </w:r>
            <w:r w:rsidR="00073BA2">
              <w:t>. And I proudly</w:t>
            </w:r>
            <w:r w:rsidR="00D06A3E">
              <w:t xml:space="preserve"> managed to solve</w:t>
            </w:r>
            <w:r w:rsidR="00073BA2">
              <w:t xml:space="preserve"> them</w:t>
            </w:r>
            <w:r w:rsidR="00D06A3E">
              <w:t xml:space="preserve"> on my own. </w:t>
            </w:r>
          </w:p>
          <w:p w14:paraId="1066B6B1" w14:textId="77777777" w:rsidR="00D06A3E" w:rsidRDefault="00D06A3E" w:rsidP="00FF18B4">
            <w:pPr>
              <w:pStyle w:val="Text"/>
            </w:pPr>
          </w:p>
          <w:p w14:paraId="0975D2E2" w14:textId="77777777" w:rsidR="00A4044E" w:rsidRDefault="00D06A3E" w:rsidP="00FF18B4">
            <w:pPr>
              <w:pStyle w:val="Text"/>
            </w:pPr>
            <w:r>
              <w:t>For the future I would recommend myself to take on a smaller project. But where is the fun in that? By taking on a challenging project I had something amazing to work towards. It was not easy, but it was worth the effort.</w:t>
            </w:r>
            <w:r w:rsidR="00EB31AE">
              <w:t xml:space="preserve"> </w:t>
            </w:r>
          </w:p>
          <w:p w14:paraId="7C282E0C" w14:textId="77777777" w:rsidR="00A4044E" w:rsidRDefault="00A4044E" w:rsidP="00FF18B4">
            <w:pPr>
              <w:pStyle w:val="Text"/>
            </w:pPr>
          </w:p>
          <w:p w14:paraId="3A77D7D4" w14:textId="00AA671C" w:rsidR="00D06A3E" w:rsidRDefault="00A4044E" w:rsidP="00FF18B4">
            <w:pPr>
              <w:pStyle w:val="Text"/>
            </w:pPr>
            <w:r>
              <w:t>The results speak for themselves.</w:t>
            </w:r>
          </w:p>
        </w:tc>
        <w:tc>
          <w:tcPr>
            <w:tcW w:w="425" w:type="dxa"/>
            <w:shd w:val="clear" w:color="auto" w:fill="FFFFFF" w:themeFill="background1"/>
          </w:tcPr>
          <w:p w14:paraId="229FA567" w14:textId="77777777" w:rsidR="0031055C" w:rsidRDefault="0031055C" w:rsidP="005A2DF7"/>
        </w:tc>
      </w:tr>
      <w:tr w:rsidR="0031055C" w14:paraId="70847F4A" w14:textId="77777777" w:rsidTr="00216DB3">
        <w:trPr>
          <w:trHeight w:val="6192"/>
        </w:trPr>
        <w:tc>
          <w:tcPr>
            <w:tcW w:w="426" w:type="dxa"/>
          </w:tcPr>
          <w:p w14:paraId="49C23CAC" w14:textId="77777777" w:rsidR="0031055C" w:rsidRDefault="0031055C" w:rsidP="005A2DF7"/>
        </w:tc>
        <w:tc>
          <w:tcPr>
            <w:tcW w:w="9922" w:type="dxa"/>
            <w:gridSpan w:val="2"/>
            <w:tcBorders>
              <w:top w:val="single" w:sz="18" w:space="0" w:color="FF1571" w:themeColor="accent2"/>
            </w:tcBorders>
            <w:vAlign w:val="center"/>
          </w:tcPr>
          <w:p w14:paraId="3B9E6D86" w14:textId="65FBDC21" w:rsidR="0031055C" w:rsidRPr="0031055C" w:rsidRDefault="00FF18B4" w:rsidP="00107996">
            <w:pPr>
              <w:pStyle w:val="Text"/>
            </w:pPr>
            <w:r>
              <w:rPr>
                <w:noProof/>
              </w:rPr>
              <mc:AlternateContent>
                <mc:Choice Requires="wps">
                  <w:drawing>
                    <wp:anchor distT="0" distB="0" distL="114300" distR="114300" simplePos="0" relativeHeight="251678720" behindDoc="1" locked="0" layoutInCell="1" allowOverlap="1" wp14:anchorId="1B2DEF65" wp14:editId="7EBA2BE3">
                      <wp:simplePos x="0" y="0"/>
                      <wp:positionH relativeFrom="column">
                        <wp:posOffset>3501390</wp:posOffset>
                      </wp:positionH>
                      <wp:positionV relativeFrom="paragraph">
                        <wp:posOffset>3371850</wp:posOffset>
                      </wp:positionV>
                      <wp:extent cx="2751455" cy="154940"/>
                      <wp:effectExtent l="0" t="0" r="0" b="0"/>
                      <wp:wrapNone/>
                      <wp:docPr id="8" name="Text Box 8"/>
                      <wp:cNvGraphicFramePr/>
                      <a:graphic xmlns:a="http://schemas.openxmlformats.org/drawingml/2006/main">
                        <a:graphicData uri="http://schemas.microsoft.com/office/word/2010/wordprocessingShape">
                          <wps:wsp>
                            <wps:cNvSpPr txBox="1"/>
                            <wps:spPr>
                              <a:xfrm>
                                <a:off x="0" y="0"/>
                                <a:ext cx="2751455" cy="154940"/>
                              </a:xfrm>
                              <a:prstGeom prst="rect">
                                <a:avLst/>
                              </a:prstGeom>
                              <a:solidFill>
                                <a:prstClr val="white"/>
                              </a:solidFill>
                              <a:ln>
                                <a:noFill/>
                              </a:ln>
                            </wps:spPr>
                            <wps:txbx>
                              <w:txbxContent>
                                <w:p w14:paraId="4EA9C61E" w14:textId="4C452B27" w:rsidR="00525943" w:rsidRPr="00A874B4" w:rsidRDefault="00525943" w:rsidP="00525943">
                                  <w:pPr>
                                    <w:pStyle w:val="Caption"/>
                                    <w:rPr>
                                      <w:noProof/>
                                      <w:color w:val="3B4455" w:themeColor="accent1"/>
                                      <w:sz w:val="28"/>
                                      <w:szCs w:val="24"/>
                                    </w:rPr>
                                  </w:pPr>
                                  <w:r>
                                    <w:t xml:space="preserve">Figure </w:t>
                                  </w:r>
                                  <w:fldSimple w:instr=" SEQ Figure \* ARABIC ">
                                    <w:r w:rsidR="00393618">
                                      <w:rPr>
                                        <w:noProof/>
                                      </w:rPr>
                                      <w:t>1</w:t>
                                    </w:r>
                                  </w:fldSimple>
                                  <w:r>
                                    <w:t xml:space="preserve"> Demo app created implementing various environments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DEF65" id="_x0000_t202" coordsize="21600,21600" o:spt="202" path="m,l,21600r21600,l21600,xe">
                      <v:stroke joinstyle="miter"/>
                      <v:path gradientshapeok="t" o:connecttype="rect"/>
                    </v:shapetype>
                    <v:shape id="Text Box 8" o:spid="_x0000_s1026" type="#_x0000_t202" style="position:absolute;margin-left:275.7pt;margin-top:265.5pt;width:216.65pt;height:12.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" stroked="f">
                      <v:textbox inset="0,0,0,0">
                        <w:txbxContent>
                          <w:p w14:paraId="4EA9C61E" w14:textId="4C452B27" w:rsidR="00525943" w:rsidRPr="00A874B4" w:rsidRDefault="00525943" w:rsidP="00525943">
                            <w:pPr>
                              <w:pStyle w:val="Caption"/>
                              <w:rPr>
                                <w:noProof/>
                                <w:color w:val="3B4455" w:themeColor="accent1"/>
                                <w:sz w:val="28"/>
                                <w:szCs w:val="24"/>
                              </w:rPr>
                            </w:pPr>
                            <w:r>
                              <w:t xml:space="preserve">Figure </w:t>
                            </w:r>
                            <w:fldSimple w:instr=" SEQ Figure \* ARABIC ">
                              <w:r w:rsidR="00393618">
                                <w:rPr>
                                  <w:noProof/>
                                </w:rPr>
                                <w:t>1</w:t>
                              </w:r>
                            </w:fldSimple>
                            <w:r>
                              <w:t xml:space="preserve"> Demo app created implementing various environments</w:t>
                            </w:r>
                          </w:p>
                        </w:txbxContent>
                      </v:textbox>
                    </v:shape>
                  </w:pict>
                </mc:Fallback>
              </mc:AlternateContent>
            </w:r>
            <w:r>
              <w:rPr>
                <w:noProof/>
              </w:rPr>
              <w:drawing>
                <wp:anchor distT="0" distB="0" distL="114300" distR="114300" simplePos="0" relativeHeight="251670528" behindDoc="1" locked="0" layoutInCell="1" allowOverlap="1" wp14:anchorId="0D0243D7" wp14:editId="79703CF1">
                  <wp:simplePos x="0" y="0"/>
                  <wp:positionH relativeFrom="column">
                    <wp:posOffset>3501390</wp:posOffset>
                  </wp:positionH>
                  <wp:positionV relativeFrom="paragraph">
                    <wp:posOffset>-5715</wp:posOffset>
                  </wp:positionV>
                  <wp:extent cx="2703195" cy="3364230"/>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3195" cy="3364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64E">
              <w:rPr>
                <w:noProof/>
              </w:rPr>
              <mc:AlternateContent>
                <mc:Choice Requires="wps">
                  <w:drawing>
                    <wp:anchor distT="0" distB="0" distL="114300" distR="114300" simplePos="0" relativeHeight="251674624" behindDoc="1" locked="0" layoutInCell="1" allowOverlap="1" wp14:anchorId="4AE328F7" wp14:editId="01DAB9E0">
                      <wp:simplePos x="0" y="0"/>
                      <wp:positionH relativeFrom="column">
                        <wp:posOffset>-554355</wp:posOffset>
                      </wp:positionH>
                      <wp:positionV relativeFrom="paragraph">
                        <wp:posOffset>1069340</wp:posOffset>
                      </wp:positionV>
                      <wp:extent cx="3743325" cy="2667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3743325" cy="266700"/>
                              </a:xfrm>
                              <a:prstGeom prst="rect">
                                <a:avLst/>
                              </a:prstGeom>
                              <a:solidFill>
                                <a:prstClr val="white"/>
                              </a:solidFill>
                              <a:ln>
                                <a:noFill/>
                              </a:ln>
                            </wps:spPr>
                            <wps:txbx>
                              <w:txbxContent>
                                <w:p w14:paraId="5B1A2F40" w14:textId="1150EC1F" w:rsidR="00525943" w:rsidRPr="006E7B35" w:rsidRDefault="00525943" w:rsidP="00525943">
                                  <w:pPr>
                                    <w:pStyle w:val="Caption"/>
                                    <w:rPr>
                                      <w:noProof/>
                                      <w:color w:val="3B4455" w:themeColor="accent1"/>
                                      <w:sz w:val="28"/>
                                      <w:szCs w:val="24"/>
                                    </w:rPr>
                                  </w:pPr>
                                  <w:r>
                                    <w:t xml:space="preserve">Figure </w:t>
                                  </w:r>
                                  <w:fldSimple w:instr=" SEQ Figure \* ARABIC ">
                                    <w:r w:rsidR="00393618">
                                      <w:rPr>
                                        <w:noProof/>
                                      </w:rPr>
                                      <w:t>2</w:t>
                                    </w:r>
                                  </w:fldSimple>
                                  <w:r>
                                    <w:t xml:space="preserve"> </w:t>
                                  </w:r>
                                  <w:proofErr w:type="spellStart"/>
                                  <w:r w:rsidR="00A8064E">
                                    <w:t>Parmeters</w:t>
                                  </w:r>
                                  <w:proofErr w:type="spellEnd"/>
                                  <w:r w:rsidR="00A8064E">
                                    <w:t xml:space="preserve"> for </w:t>
                                  </w:r>
                                  <w:r>
                                    <w:t>Terminal Command 'enjoy' - Play environment with trained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328F7" id="Text Box 5" o:spid="_x0000_s1027" type="#_x0000_t202" style="position:absolute;margin-left:-43.65pt;margin-top:84.2pt;width:294.75pt;height:2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" stroked="f">
                      <v:textbox inset="0,0,0,0">
                        <w:txbxContent>
                          <w:p w14:paraId="5B1A2F40" w14:textId="1150EC1F" w:rsidR="00525943" w:rsidRPr="006E7B35" w:rsidRDefault="00525943" w:rsidP="00525943">
                            <w:pPr>
                              <w:pStyle w:val="Caption"/>
                              <w:rPr>
                                <w:noProof/>
                                <w:color w:val="3B4455" w:themeColor="accent1"/>
                                <w:sz w:val="28"/>
                                <w:szCs w:val="24"/>
                              </w:rPr>
                            </w:pPr>
                            <w:r>
                              <w:t xml:space="preserve">Figure </w:t>
                            </w:r>
                            <w:fldSimple w:instr=" SEQ Figure \* ARABIC ">
                              <w:r w:rsidR="00393618">
                                <w:rPr>
                                  <w:noProof/>
                                </w:rPr>
                                <w:t>2</w:t>
                              </w:r>
                            </w:fldSimple>
                            <w:r>
                              <w:t xml:space="preserve"> </w:t>
                            </w:r>
                            <w:proofErr w:type="spellStart"/>
                            <w:r w:rsidR="00A8064E">
                              <w:t>Parmeters</w:t>
                            </w:r>
                            <w:proofErr w:type="spellEnd"/>
                            <w:r w:rsidR="00A8064E">
                              <w:t xml:space="preserve"> for </w:t>
                            </w:r>
                            <w:r>
                              <w:t>Terminal Command 'enjoy' - Play environment with trained model</w:t>
                            </w:r>
                          </w:p>
                        </w:txbxContent>
                      </v:textbox>
                    </v:shape>
                  </w:pict>
                </mc:Fallback>
              </mc:AlternateContent>
            </w:r>
            <w:r w:rsidR="00A8064E">
              <w:rPr>
                <w:noProof/>
              </w:rPr>
              <w:drawing>
                <wp:anchor distT="0" distB="0" distL="114300" distR="114300" simplePos="0" relativeHeight="251671552" behindDoc="1" locked="0" layoutInCell="1" allowOverlap="1" wp14:anchorId="748CBD3A" wp14:editId="184DB352">
                  <wp:simplePos x="0" y="0"/>
                  <wp:positionH relativeFrom="column">
                    <wp:posOffset>-536575</wp:posOffset>
                  </wp:positionH>
                  <wp:positionV relativeFrom="paragraph">
                    <wp:posOffset>-17780</wp:posOffset>
                  </wp:positionV>
                  <wp:extent cx="3743325" cy="105346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105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5943">
              <w:rPr>
                <w:noProof/>
              </w:rPr>
              <mc:AlternateContent>
                <mc:Choice Requires="wps">
                  <w:drawing>
                    <wp:anchor distT="0" distB="0" distL="114300" distR="114300" simplePos="0" relativeHeight="251676672" behindDoc="1" locked="0" layoutInCell="1" allowOverlap="1" wp14:anchorId="636AEE45" wp14:editId="5171EF59">
                      <wp:simplePos x="0" y="0"/>
                      <wp:positionH relativeFrom="column">
                        <wp:posOffset>-341630</wp:posOffset>
                      </wp:positionH>
                      <wp:positionV relativeFrom="paragraph">
                        <wp:posOffset>3377565</wp:posOffset>
                      </wp:positionV>
                      <wp:extent cx="340931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3409315" cy="635"/>
                              </a:xfrm>
                              <a:prstGeom prst="rect">
                                <a:avLst/>
                              </a:prstGeom>
                              <a:solidFill>
                                <a:prstClr val="white"/>
                              </a:solidFill>
                              <a:ln>
                                <a:noFill/>
                              </a:ln>
                            </wps:spPr>
                            <wps:txbx>
                              <w:txbxContent>
                                <w:p w14:paraId="10353AD2" w14:textId="73A3E074" w:rsidR="00525943" w:rsidRPr="00291E17" w:rsidRDefault="00525943" w:rsidP="00525943">
                                  <w:pPr>
                                    <w:pStyle w:val="Caption"/>
                                    <w:rPr>
                                      <w:noProof/>
                                      <w:color w:val="3B4455" w:themeColor="accent1"/>
                                      <w:sz w:val="28"/>
                                      <w:szCs w:val="24"/>
                                    </w:rPr>
                                  </w:pPr>
                                  <w:r>
                                    <w:t xml:space="preserve">Figure </w:t>
                                  </w:r>
                                  <w:fldSimple w:instr=" SEQ Figure \* ARABIC ">
                                    <w:r w:rsidR="00393618">
                                      <w:rPr>
                                        <w:noProof/>
                                      </w:rPr>
                                      <w:t>3</w:t>
                                    </w:r>
                                  </w:fldSimple>
                                  <w:r>
                                    <w:t xml:space="preserve"> </w:t>
                                  </w:r>
                                  <w:r w:rsidR="00A8064E">
                                    <w:t xml:space="preserve">Parameters for </w:t>
                                  </w:r>
                                  <w:r>
                                    <w:t>Terminal Command 'train' - Train model on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36AEE45" id="Text Box 7" o:spid="_x0000_s1028" type="#_x0000_t202" style="position:absolute;margin-left:-26.9pt;margin-top:265.95pt;width:268.45pt;height:.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" stroked="f">
                      <v:textbox style="mso-fit-shape-to-text:t" inset="0,0,0,0">
                        <w:txbxContent>
                          <w:p w14:paraId="10353AD2" w14:textId="73A3E074" w:rsidR="00525943" w:rsidRPr="00291E17" w:rsidRDefault="00525943" w:rsidP="00525943">
                            <w:pPr>
                              <w:pStyle w:val="Caption"/>
                              <w:rPr>
                                <w:noProof/>
                                <w:color w:val="3B4455" w:themeColor="accent1"/>
                                <w:sz w:val="28"/>
                                <w:szCs w:val="24"/>
                              </w:rPr>
                            </w:pPr>
                            <w:r>
                              <w:t xml:space="preserve">Figure </w:t>
                            </w:r>
                            <w:fldSimple w:instr=" SEQ Figure \* ARABIC ">
                              <w:r w:rsidR="00393618">
                                <w:rPr>
                                  <w:noProof/>
                                </w:rPr>
                                <w:t>3</w:t>
                              </w:r>
                            </w:fldSimple>
                            <w:r>
                              <w:t xml:space="preserve"> </w:t>
                            </w:r>
                            <w:r w:rsidR="00A8064E">
                              <w:t xml:space="preserve">Parameters for </w:t>
                            </w:r>
                            <w:r>
                              <w:t>Terminal Command 'train' - Train model on environment</w:t>
                            </w:r>
                          </w:p>
                        </w:txbxContent>
                      </v:textbox>
                    </v:shape>
                  </w:pict>
                </mc:Fallback>
              </mc:AlternateContent>
            </w:r>
            <w:r w:rsidR="00525943">
              <w:rPr>
                <w:noProof/>
              </w:rPr>
              <w:drawing>
                <wp:anchor distT="0" distB="0" distL="114300" distR="114300" simplePos="0" relativeHeight="251672576" behindDoc="1" locked="0" layoutInCell="1" allowOverlap="1" wp14:anchorId="74047992" wp14:editId="610B619A">
                  <wp:simplePos x="0" y="0"/>
                  <wp:positionH relativeFrom="column">
                    <wp:posOffset>-335915</wp:posOffset>
                  </wp:positionH>
                  <wp:positionV relativeFrom="paragraph">
                    <wp:posOffset>1373505</wp:posOffset>
                  </wp:positionV>
                  <wp:extent cx="3409315" cy="2009775"/>
                  <wp:effectExtent l="0" t="0" r="63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315"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5" w:type="dxa"/>
            <w:shd w:val="clear" w:color="auto" w:fill="FFFFFF" w:themeFill="background1"/>
          </w:tcPr>
          <w:p w14:paraId="47DC7BC1" w14:textId="77777777" w:rsidR="0031055C" w:rsidRDefault="0031055C" w:rsidP="005A2DF7"/>
        </w:tc>
      </w:tr>
    </w:tbl>
    <w:p w14:paraId="26143478" w14:textId="77777777" w:rsidR="00E61F1F" w:rsidRDefault="00E61F1F"/>
    <w:tbl>
      <w:tblPr>
        <w:tblStyle w:val="ListTable7Colorful-Accent6"/>
        <w:tblW w:w="10773" w:type="dxa"/>
        <w:tblLayout w:type="fixed"/>
        <w:tblLook w:val="0600" w:firstRow="0" w:lastRow="0" w:firstColumn="0" w:lastColumn="0" w:noHBand="1" w:noVBand="1"/>
      </w:tblPr>
      <w:tblGrid>
        <w:gridCol w:w="993"/>
        <w:gridCol w:w="5937"/>
        <w:gridCol w:w="2851"/>
        <w:gridCol w:w="992"/>
      </w:tblGrid>
      <w:tr w:rsidR="005A2DF7" w14:paraId="582FC0B7" w14:textId="77777777" w:rsidTr="00FF18B4">
        <w:trPr>
          <w:trHeight w:val="13464"/>
        </w:trPr>
        <w:tc>
          <w:tcPr>
            <w:tcW w:w="993" w:type="dxa"/>
          </w:tcPr>
          <w:p w14:paraId="702D995C" w14:textId="77777777" w:rsidR="005A2DF7" w:rsidRDefault="005A2DF7" w:rsidP="005A2DF7">
            <w:pPr>
              <w:pStyle w:val="GraphicAnchor"/>
            </w:pPr>
          </w:p>
        </w:tc>
        <w:tc>
          <w:tcPr>
            <w:tcW w:w="5937" w:type="dxa"/>
          </w:tcPr>
          <w:p w14:paraId="17D38A25" w14:textId="3EA28A4F" w:rsidR="004C2B9A" w:rsidRDefault="004C2B9A" w:rsidP="004C2B9A">
            <w:pPr>
              <w:pStyle w:val="Quote"/>
            </w:pPr>
            <w:r>
              <w:t xml:space="preserve">Algorithms &amp; Environments </w:t>
            </w:r>
          </w:p>
          <w:p w14:paraId="0B0A059F" w14:textId="77777777" w:rsidR="004C2B9A" w:rsidRPr="004C2B9A" w:rsidRDefault="004C2B9A" w:rsidP="004C2B9A"/>
          <w:p w14:paraId="46DD3BBA" w14:textId="20BCE9D8" w:rsidR="004C2B9A" w:rsidRPr="000F0731" w:rsidRDefault="004C2B9A" w:rsidP="00875236">
            <w:pPr>
              <w:pStyle w:val="Quote"/>
            </w:pPr>
            <w:r>
              <w:t>Playing</w:t>
            </w:r>
            <w:r>
              <w:t xml:space="preserve"> Training Learning </w:t>
            </w:r>
          </w:p>
        </w:tc>
        <w:tc>
          <w:tcPr>
            <w:tcW w:w="2851" w:type="dxa"/>
          </w:tcPr>
          <w:p w14:paraId="30491D2C" w14:textId="77777777" w:rsidR="005A2DF7" w:rsidRPr="0031055C" w:rsidRDefault="005A2DF7" w:rsidP="005A2DF7">
            <w:pPr>
              <w:pStyle w:val="Heading5"/>
              <w:spacing w:line="192" w:lineRule="auto"/>
              <w:outlineLvl w:val="4"/>
            </w:pPr>
            <w:r w:rsidRPr="005A2DF7">
              <w:rPr>
                <w:noProof/>
                <w:lang w:val="en-AU" w:eastAsia="en-AU"/>
              </w:rPr>
              <mc:AlternateContent>
                <mc:Choice Requires="wps">
                  <w:drawing>
                    <wp:anchor distT="0" distB="0" distL="114300" distR="114300" simplePos="0" relativeHeight="251667456" behindDoc="1" locked="0" layoutInCell="1" allowOverlap="1" wp14:anchorId="3405943F" wp14:editId="20ACD2D8">
                      <wp:simplePos x="0" y="0"/>
                      <wp:positionH relativeFrom="column">
                        <wp:posOffset>-906780</wp:posOffset>
                      </wp:positionH>
                      <wp:positionV relativeFrom="paragraph">
                        <wp:posOffset>1007110</wp:posOffset>
                      </wp:positionV>
                      <wp:extent cx="4154169" cy="6572250"/>
                      <wp:effectExtent l="0" t="0" r="0" b="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4169" cy="6572250"/>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V relativeFrom="margin">
                        <wp14:pctHeight>0</wp14:pctHeight>
                      </wp14:sizeRelV>
                    </wp:anchor>
                  </w:drawing>
                </mc:Choice>
                <mc:Fallback>
                  <w:pict>
                    <v:shape w14:anchorId="3B6C3F38" id="Shape" o:spid="_x0000_s1026" alt="&quot;&quot;" style="position:absolute;margin-left:-71.4pt;margin-top:79.3pt;width:327.1pt;height:51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ff1571 [3205]" stroked="f" strokeweight="1pt">
                      <v:fill color2="#fdc082 [3206]" angle="90" focus="100%" type="gradient"/>
                      <v:stroke miterlimit="4" joinstyle="miter"/>
                      <v:path arrowok="t" o:extrusionok="f" o:connecttype="custom" o:connectlocs="2077085,3286125;2077085,3286125;2077085,3286125;2077085,3286125" o:connectangles="0,90,180,270"/>
                    </v:shape>
                  </w:pict>
                </mc:Fallback>
              </mc:AlternateContent>
            </w:r>
          </w:p>
        </w:tc>
        <w:tc>
          <w:tcPr>
            <w:tcW w:w="992" w:type="dxa"/>
          </w:tcPr>
          <w:p w14:paraId="7FF0E936" w14:textId="77777777" w:rsidR="005A2DF7" w:rsidRDefault="005A2DF7" w:rsidP="005A2DF7"/>
        </w:tc>
      </w:tr>
    </w:tbl>
    <w:p w14:paraId="3B010F50" w14:textId="77777777" w:rsidR="00A81248" w:rsidRDefault="00A81248" w:rsidP="00FF18B4">
      <w:pPr>
        <w:pStyle w:val="GraphicAnchor"/>
      </w:pPr>
    </w:p>
    <w:sectPr w:rsidR="00A81248" w:rsidSect="005F4A20">
      <w:headerReference w:type="default" r:id="rId12"/>
      <w:footerReference w:type="even" r:id="rId13"/>
      <w:footerReference w:type="default" r:id="rId14"/>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BEEFA" w14:textId="77777777" w:rsidR="00446860" w:rsidRDefault="00446860" w:rsidP="001205A1">
      <w:r>
        <w:separator/>
      </w:r>
    </w:p>
  </w:endnote>
  <w:endnote w:type="continuationSeparator" w:id="0">
    <w:p w14:paraId="7705892E" w14:textId="77777777" w:rsidR="00446860" w:rsidRDefault="00446860"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3CA2C3F"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6E104F1D"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B810C3"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876C3B0" w14:textId="77777777" w:rsidR="000F0731" w:rsidRPr="000F0731" w:rsidRDefault="000F0731"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83BD0" w14:textId="77777777" w:rsidR="00446860" w:rsidRDefault="00446860" w:rsidP="001205A1">
      <w:r>
        <w:separator/>
      </w:r>
    </w:p>
  </w:footnote>
  <w:footnote w:type="continuationSeparator" w:id="0">
    <w:p w14:paraId="4E987EE6" w14:textId="77777777" w:rsidR="00446860" w:rsidRDefault="00446860"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3ECA" w14:textId="73D78E97" w:rsidR="00F87619" w:rsidRPr="00637B83" w:rsidRDefault="00F87619" w:rsidP="00F87619">
    <w:pPr>
      <w:pStyle w:val="Header"/>
    </w:pPr>
    <w:r>
      <w:t>Teachable ML in Retrospect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A89"/>
    <w:rsid w:val="00036DC3"/>
    <w:rsid w:val="00063267"/>
    <w:rsid w:val="00073BA2"/>
    <w:rsid w:val="000C4ED1"/>
    <w:rsid w:val="000F0731"/>
    <w:rsid w:val="00107996"/>
    <w:rsid w:val="001205A1"/>
    <w:rsid w:val="001D78B9"/>
    <w:rsid w:val="00216DB3"/>
    <w:rsid w:val="002B6593"/>
    <w:rsid w:val="0031055C"/>
    <w:rsid w:val="003840BC"/>
    <w:rsid w:val="00393618"/>
    <w:rsid w:val="003B19C2"/>
    <w:rsid w:val="00446860"/>
    <w:rsid w:val="004C2B9A"/>
    <w:rsid w:val="00525943"/>
    <w:rsid w:val="005A2DF7"/>
    <w:rsid w:val="005C7BE6"/>
    <w:rsid w:val="005D557C"/>
    <w:rsid w:val="005F4A20"/>
    <w:rsid w:val="00637B83"/>
    <w:rsid w:val="006C60E6"/>
    <w:rsid w:val="006D2C4C"/>
    <w:rsid w:val="006F7A46"/>
    <w:rsid w:val="007B2CAA"/>
    <w:rsid w:val="00875236"/>
    <w:rsid w:val="00875863"/>
    <w:rsid w:val="00971E71"/>
    <w:rsid w:val="00A15CF7"/>
    <w:rsid w:val="00A4044E"/>
    <w:rsid w:val="00A65B25"/>
    <w:rsid w:val="00A8064E"/>
    <w:rsid w:val="00A81248"/>
    <w:rsid w:val="00B94FE8"/>
    <w:rsid w:val="00D06A3E"/>
    <w:rsid w:val="00E03A89"/>
    <w:rsid w:val="00E61F1F"/>
    <w:rsid w:val="00E638E6"/>
    <w:rsid w:val="00E752EB"/>
    <w:rsid w:val="00E80C81"/>
    <w:rsid w:val="00EB31AE"/>
    <w:rsid w:val="00F32B0D"/>
    <w:rsid w:val="00F87619"/>
    <w:rsid w:val="00FF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89B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Caption">
    <w:name w:val="caption"/>
    <w:basedOn w:val="Normal"/>
    <w:next w:val="Normal"/>
    <w:uiPriority w:val="35"/>
    <w:semiHidden/>
    <w:qFormat/>
    <w:rsid w:val="00525943"/>
    <w:pPr>
      <w:spacing w:after="200"/>
    </w:pPr>
    <w:rPr>
      <w:i/>
      <w:iCs/>
      <w:color w:val="5E5E5E" w:themeColor="text2"/>
      <w:sz w:val="18"/>
      <w:szCs w:val="18"/>
    </w:rPr>
  </w:style>
  <w:style w:type="table" w:styleId="GridTable1Light-Accent6">
    <w:name w:val="Grid Table 1 Light Accent 6"/>
    <w:basedOn w:val="TableNormal"/>
    <w:uiPriority w:val="46"/>
    <w:rsid w:val="00FF18B4"/>
    <w:tblPr>
      <w:tblStyleRowBandSize w:val="1"/>
      <w:tblStyleColBandSize w:val="1"/>
      <w:tblBorders>
        <w:top w:val="single" w:sz="4" w:space="0" w:color="F9F9F9" w:themeColor="accent6" w:themeTint="66"/>
        <w:left w:val="single" w:sz="4" w:space="0" w:color="F9F9F9" w:themeColor="accent6" w:themeTint="66"/>
        <w:bottom w:val="single" w:sz="4" w:space="0" w:color="F9F9F9" w:themeColor="accent6" w:themeTint="66"/>
        <w:right w:val="single" w:sz="4" w:space="0" w:color="F9F9F9" w:themeColor="accent6" w:themeTint="66"/>
        <w:insideH w:val="single" w:sz="4" w:space="0" w:color="F9F9F9" w:themeColor="accent6" w:themeTint="66"/>
        <w:insideV w:val="single" w:sz="4" w:space="0" w:color="F9F9F9" w:themeColor="accent6" w:themeTint="66"/>
      </w:tblBorders>
    </w:tblPr>
    <w:tblStylePr w:type="firstRow">
      <w:rPr>
        <w:b/>
        <w:bCs/>
      </w:rPr>
      <w:tblPr/>
      <w:tcPr>
        <w:tcBorders>
          <w:bottom w:val="single" w:sz="12" w:space="0" w:color="F7F7F7" w:themeColor="accent6" w:themeTint="99"/>
        </w:tcBorders>
      </w:tcPr>
    </w:tblStylePr>
    <w:tblStylePr w:type="lastRow">
      <w:rPr>
        <w:b/>
        <w:bCs/>
      </w:rPr>
      <w:tblPr/>
      <w:tcPr>
        <w:tcBorders>
          <w:top w:val="double" w:sz="2" w:space="0" w:color="F7F7F7" w:themeColor="accent6" w:themeTint="99"/>
        </w:tcBorders>
      </w:tcPr>
    </w:tblStylePr>
    <w:tblStylePr w:type="firstCol">
      <w:rPr>
        <w:b/>
        <w:bCs/>
      </w:rPr>
    </w:tblStylePr>
    <w:tblStylePr w:type="lastCol">
      <w:rPr>
        <w:b/>
        <w:bCs/>
      </w:rPr>
    </w:tblStylePr>
  </w:style>
  <w:style w:type="table" w:styleId="ListTable7Colorful-Accent6">
    <w:name w:val="List Table 7 Colorful Accent 6"/>
    <w:basedOn w:val="TableNormal"/>
    <w:uiPriority w:val="52"/>
    <w:rsid w:val="00FF18B4"/>
    <w:rPr>
      <w:color w:val="B5B5B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F2F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F2F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F2F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F2F2" w:themeColor="accent6"/>
        </w:tcBorders>
        <w:shd w:val="clear" w:color="auto" w:fill="FFFFFF" w:themeFill="background1"/>
      </w:tcPr>
    </w:tblStylePr>
    <w:tblStylePr w:type="band1Vert">
      <w:tblPr/>
      <w:tcPr>
        <w:shd w:val="clear" w:color="auto" w:fill="FCFCFC" w:themeFill="accent6" w:themeFillTint="33"/>
      </w:tcPr>
    </w:tblStylePr>
    <w:tblStylePr w:type="band1Horz">
      <w:tblPr/>
      <w:tcPr>
        <w:shd w:val="clear" w:color="auto" w:fill="FCFC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2.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Geometric student report.dotx</Template>
  <TotalTime>0</TotalTime>
  <Pages>4</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2023-01-16T21:17:00Z</dcterms:created>
  <dcterms:modified xsi:type="dcterms:W3CDTF">2023-01-16T22:14:00Z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